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E732D" w14:paraId="66C44AB9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BD60" w14:textId="77777777" w:rsidR="00BE732D" w:rsidRDefault="002F482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C7ABB3F" wp14:editId="4B6E4005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A1F003D" w14:textId="77777777" w:rsidR="00BE732D" w:rsidRDefault="00BE732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9015F" w14:textId="77777777" w:rsidR="00BE732D" w:rsidRDefault="00BE732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3B9671DA" w14:textId="77777777" w:rsidR="00BE732D" w:rsidRDefault="002F482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159A97F5" w14:textId="77777777" w:rsidR="00BE732D" w:rsidRDefault="00BE732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BE732D" w14:paraId="72054C11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884E" w14:textId="77777777" w:rsidR="00BE732D" w:rsidRDefault="00BE73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240DDCB" w14:textId="77777777" w:rsidR="00BE732D" w:rsidRDefault="002F482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1D899D33" w14:textId="77777777" w:rsidR="00BE732D" w:rsidRDefault="00BE73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68F2" w14:textId="77777777" w:rsidR="00BE732D" w:rsidRDefault="00BE73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4A6E753" w14:textId="77777777" w:rsidR="00BE732D" w:rsidRDefault="002F482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50441E1D" w14:textId="77777777" w:rsidR="00BE732D" w:rsidRDefault="00BE732D">
      <w:pPr>
        <w:pStyle w:val="Standard"/>
      </w:pPr>
    </w:p>
    <w:p w14:paraId="604414C7" w14:textId="77777777" w:rsidR="00BE732D" w:rsidRDefault="00BE732D">
      <w:pPr>
        <w:pStyle w:val="Standard"/>
      </w:pPr>
    </w:p>
    <w:p w14:paraId="2EDDF2C1" w14:textId="77777777" w:rsidR="00BE732D" w:rsidRDefault="002F482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13B6B580" w14:textId="77777777" w:rsidR="00BE732D" w:rsidRDefault="002F482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35DABBE" w14:textId="77777777" w:rsidR="00BE732D" w:rsidRDefault="002F4820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ADB61" wp14:editId="52DEF0BA">
                <wp:simplePos x="0" y="0"/>
                <wp:positionH relativeFrom="column">
                  <wp:posOffset>-113400</wp:posOffset>
                </wp:positionH>
                <wp:positionV relativeFrom="paragraph">
                  <wp:posOffset>216360</wp:posOffset>
                </wp:positionV>
                <wp:extent cx="676512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12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1CB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95pt;margin-top:17.05pt;width:532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E732D" w14:paraId="401B60F9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2735D" w14:textId="77777777" w:rsidR="00BE732D" w:rsidRDefault="00BE73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C607A5E" w14:textId="77777777" w:rsidR="00BE732D" w:rsidRDefault="002F48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36234" w14:textId="77777777" w:rsidR="00BE732D" w:rsidRDefault="002F4820">
            <w:pPr>
              <w:pStyle w:val="TableContents"/>
              <w:ind w:left="629"/>
            </w:pPr>
            <w:r>
              <w:t xml:space="preserve">Manuel </w:t>
            </w:r>
            <w:proofErr w:type="spellStart"/>
            <w:r>
              <w:t>Castañeda</w:t>
            </w:r>
            <w:proofErr w:type="spellEnd"/>
          </w:p>
        </w:tc>
      </w:tr>
      <w:tr w:rsidR="00BE732D" w14:paraId="7ED5F9BC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40280" w14:textId="77777777" w:rsidR="00BE732D" w:rsidRDefault="00BE73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8C0E4BC" w14:textId="77777777" w:rsidR="00BE732D" w:rsidRDefault="002F48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3BA11" w14:textId="77777777" w:rsidR="00BE732D" w:rsidRDefault="002F4820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programaciòn</w:t>
            </w:r>
            <w:proofErr w:type="spellEnd"/>
          </w:p>
        </w:tc>
      </w:tr>
      <w:tr w:rsidR="00BE732D" w14:paraId="2D0A094A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AA026" w14:textId="77777777" w:rsidR="00BE732D" w:rsidRDefault="00BE73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3EBF93" w14:textId="77777777" w:rsidR="00BE732D" w:rsidRDefault="002F48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84849" w14:textId="77777777" w:rsidR="00BE732D" w:rsidRDefault="002F4820">
            <w:pPr>
              <w:pStyle w:val="TableContents"/>
              <w:ind w:left="629"/>
            </w:pPr>
            <w:r>
              <w:t>16</w:t>
            </w:r>
          </w:p>
        </w:tc>
      </w:tr>
      <w:tr w:rsidR="00BE732D" w14:paraId="6BBA7EAA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31D84" w14:textId="77777777" w:rsidR="00BE732D" w:rsidRDefault="00BE73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96055A6" w14:textId="77777777" w:rsidR="00BE732D" w:rsidRDefault="002F48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2B584" w14:textId="77777777" w:rsidR="00BE732D" w:rsidRDefault="002F4820">
            <w:pPr>
              <w:pStyle w:val="TableContents"/>
              <w:ind w:left="629"/>
            </w:pPr>
            <w:r>
              <w:t>1</w:t>
            </w:r>
          </w:p>
        </w:tc>
      </w:tr>
      <w:tr w:rsidR="00BE732D" w14:paraId="6B6D32BB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2762" w14:textId="77777777" w:rsidR="00BE732D" w:rsidRDefault="00BE73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0E5BC88" w14:textId="77777777" w:rsidR="00BE732D" w:rsidRDefault="002F48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E96D5" w14:textId="77777777" w:rsidR="00BE732D" w:rsidRDefault="002F4820">
            <w:pPr>
              <w:pStyle w:val="TableContents"/>
              <w:ind w:left="629"/>
            </w:pPr>
            <w:r>
              <w:t>Atzel Elí Ponce Santiago</w:t>
            </w:r>
          </w:p>
        </w:tc>
      </w:tr>
      <w:tr w:rsidR="00BE732D" w14:paraId="7D6C1ED3" w14:textId="77777777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02977" w14:textId="77777777" w:rsidR="00BE732D" w:rsidRDefault="002F482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3AC0C" w14:textId="77777777" w:rsidR="00BE732D" w:rsidRDefault="002F4820">
            <w:pPr>
              <w:pStyle w:val="TableContents"/>
              <w:ind w:left="629"/>
            </w:pPr>
            <w:r>
              <w:t>05</w:t>
            </w:r>
          </w:p>
        </w:tc>
      </w:tr>
      <w:tr w:rsidR="00BE732D" w14:paraId="733F4D9E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77605" w14:textId="77777777" w:rsidR="00BE732D" w:rsidRDefault="00BE73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5A770E9" w14:textId="77777777" w:rsidR="00BE732D" w:rsidRDefault="002F482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38558" w14:textId="77777777" w:rsidR="00BE732D" w:rsidRDefault="00BE732D">
            <w:pPr>
              <w:pStyle w:val="TableContents"/>
              <w:ind w:left="629"/>
            </w:pPr>
          </w:p>
        </w:tc>
      </w:tr>
      <w:tr w:rsidR="00BE732D" w14:paraId="2BEF7D89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19FA2" w14:textId="77777777" w:rsidR="00BE732D" w:rsidRDefault="00BE73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3A5DFCC" w14:textId="77777777" w:rsidR="00BE732D" w:rsidRDefault="002F48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755B2" w14:textId="77777777" w:rsidR="00BE732D" w:rsidRDefault="002F4820">
            <w:pPr>
              <w:pStyle w:val="TableContents"/>
              <w:ind w:left="629"/>
            </w:pPr>
            <w:r>
              <w:t>1</w:t>
            </w:r>
          </w:p>
        </w:tc>
      </w:tr>
      <w:tr w:rsidR="00BE732D" w14:paraId="36C40CA6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FAB84" w14:textId="77777777" w:rsidR="00BE732D" w:rsidRDefault="00BE73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753AA03" w14:textId="77777777" w:rsidR="00BE732D" w:rsidRDefault="002F482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E24BB" w14:textId="77777777" w:rsidR="00BE732D" w:rsidRDefault="002F4820">
            <w:pPr>
              <w:pStyle w:val="TableContents"/>
              <w:ind w:left="629"/>
            </w:pPr>
            <w:r>
              <w:t xml:space="preserve">21 de </w:t>
            </w:r>
            <w:proofErr w:type="spellStart"/>
            <w:r>
              <w:t>agosto</w:t>
            </w:r>
            <w:proofErr w:type="spellEnd"/>
            <w:r>
              <w:t xml:space="preserve"> 2019</w:t>
            </w:r>
          </w:p>
        </w:tc>
      </w:tr>
      <w:tr w:rsidR="00BE732D" w14:paraId="31BA4BDB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619AB" w14:textId="77777777" w:rsidR="00BE732D" w:rsidRDefault="00BE73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2B37509" w14:textId="77777777" w:rsidR="00BE732D" w:rsidRDefault="002F482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DB1C8" w14:textId="77777777" w:rsidR="00BE732D" w:rsidRDefault="00BE732D">
            <w:pPr>
              <w:pStyle w:val="TableContents"/>
              <w:ind w:left="629"/>
            </w:pPr>
          </w:p>
        </w:tc>
      </w:tr>
      <w:tr w:rsidR="00BE732D" w14:paraId="2FD7F303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CD052" w14:textId="77777777" w:rsidR="00BE732D" w:rsidRDefault="00BE732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0C9BB" w14:textId="77777777" w:rsidR="00BE732D" w:rsidRDefault="00BE732D">
            <w:pPr>
              <w:pStyle w:val="TableContents"/>
              <w:ind w:left="629"/>
            </w:pPr>
          </w:p>
        </w:tc>
      </w:tr>
    </w:tbl>
    <w:p w14:paraId="0A927908" w14:textId="77777777" w:rsidR="00BE732D" w:rsidRDefault="00BE732D">
      <w:pPr>
        <w:pStyle w:val="Standard"/>
      </w:pPr>
    </w:p>
    <w:p w14:paraId="3039F190" w14:textId="77777777" w:rsidR="00BE732D" w:rsidRDefault="00BE732D">
      <w:pPr>
        <w:pStyle w:val="Standard"/>
      </w:pPr>
    </w:p>
    <w:p w14:paraId="39F4E9FE" w14:textId="77777777" w:rsidR="00BE732D" w:rsidRDefault="002F4820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03C19676" w14:textId="77777777" w:rsidR="00BE732D" w:rsidRDefault="00BE732D">
      <w:pPr>
        <w:pStyle w:val="Standard"/>
      </w:pPr>
    </w:p>
    <w:p w14:paraId="34B5D089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1.</w:t>
      </w:r>
      <w:proofErr w:type="gramStart"/>
      <w:r w:rsidRPr="007902E3">
        <w:rPr>
          <w:rFonts w:ascii="Arial" w:hAnsi="Arial" w:cs="Arial"/>
          <w:color w:val="000000"/>
          <w:lang w:val="es-MX"/>
        </w:rPr>
        <w:t>-¿</w:t>
      </w:r>
      <w:proofErr w:type="gramEnd"/>
      <w:r w:rsidRPr="007902E3">
        <w:rPr>
          <w:rFonts w:ascii="Arial" w:hAnsi="Arial" w:cs="Arial"/>
          <w:color w:val="000000"/>
          <w:lang w:val="es-MX"/>
        </w:rPr>
        <w:t>Qué necesito para montar un jardín hidropónico?</w:t>
      </w:r>
    </w:p>
    <w:p w14:paraId="3E0DDCEE" w14:textId="77777777" w:rsidR="00BE732D" w:rsidRPr="007902E3" w:rsidRDefault="002F4820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 xml:space="preserve">Un recipiente, que tenga una profundidad de 20 a 30 cm. Recomendable que sea de color negro </w:t>
      </w:r>
      <w:r w:rsidRPr="007902E3">
        <w:rPr>
          <w:rFonts w:ascii="Arial" w:hAnsi="Arial" w:cs="Arial"/>
          <w:color w:val="000000"/>
          <w:lang w:val="es-MX"/>
        </w:rPr>
        <w:t xml:space="preserve">para que no le </w:t>
      </w:r>
      <w:proofErr w:type="spellStart"/>
      <w:r w:rsidRPr="007902E3">
        <w:rPr>
          <w:rFonts w:ascii="Arial" w:hAnsi="Arial" w:cs="Arial"/>
          <w:color w:val="000000"/>
          <w:lang w:val="es-MX"/>
        </w:rPr>
        <w:t>de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luz a las raíces.</w:t>
      </w:r>
    </w:p>
    <w:p w14:paraId="34E1630A" w14:textId="77777777" w:rsidR="00BE732D" w:rsidRPr="007902E3" w:rsidRDefault="002F4820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Una bomba aireadora, para mantener buena oxigenación.</w:t>
      </w:r>
    </w:p>
    <w:p w14:paraId="45A14289" w14:textId="77777777" w:rsidR="00BE732D" w:rsidRPr="007902E3" w:rsidRDefault="002F4820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Una solución nutritiva, una opción es adquirir soluciones hidropónicas ya realizadas.</w:t>
      </w:r>
    </w:p>
    <w:p w14:paraId="56825BAF" w14:textId="77777777" w:rsidR="00BE732D" w:rsidRPr="007902E3" w:rsidRDefault="002F4820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 xml:space="preserve">Sustrato, el cual </w:t>
      </w:r>
      <w:proofErr w:type="spellStart"/>
      <w:r w:rsidRPr="007902E3">
        <w:rPr>
          <w:rFonts w:ascii="Arial" w:hAnsi="Arial" w:cs="Arial"/>
          <w:color w:val="000000"/>
          <w:lang w:val="es-MX"/>
        </w:rPr>
        <w:t>rtetiene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los nutrientes que el cultivo necesita.</w:t>
      </w:r>
    </w:p>
    <w:p w14:paraId="62042136" w14:textId="77777777" w:rsidR="00BE732D" w:rsidRPr="007902E3" w:rsidRDefault="002F4820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Semillas o plantas que se deseen para el cultivo.</w:t>
      </w:r>
    </w:p>
    <w:p w14:paraId="537B103F" w14:textId="77777777" w:rsidR="00BE732D" w:rsidRPr="007902E3" w:rsidRDefault="002F4820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 xml:space="preserve">Un tapón de goma o </w:t>
      </w:r>
      <w:proofErr w:type="gramStart"/>
      <w:r w:rsidRPr="007902E3">
        <w:rPr>
          <w:rFonts w:ascii="Arial" w:hAnsi="Arial" w:cs="Arial"/>
          <w:color w:val="000000"/>
          <w:lang w:val="es-MX"/>
        </w:rPr>
        <w:t>plástico .</w:t>
      </w:r>
      <w:proofErr w:type="gramEnd"/>
    </w:p>
    <w:p w14:paraId="332B35DA" w14:textId="77777777" w:rsidR="00BE732D" w:rsidRPr="007902E3" w:rsidRDefault="002F4820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 xml:space="preserve">Una </w:t>
      </w:r>
      <w:proofErr w:type="gramStart"/>
      <w:r w:rsidRPr="007902E3">
        <w:rPr>
          <w:rFonts w:ascii="Arial" w:hAnsi="Arial" w:cs="Arial"/>
          <w:color w:val="000000"/>
          <w:lang w:val="es-MX"/>
        </w:rPr>
        <w:t>tabla de madera</w:t>
      </w:r>
      <w:proofErr w:type="gramEnd"/>
      <w:r w:rsidRPr="007902E3">
        <w:rPr>
          <w:rFonts w:ascii="Arial" w:hAnsi="Arial" w:cs="Arial"/>
          <w:color w:val="000000"/>
          <w:lang w:val="es-MX"/>
        </w:rPr>
        <w:t>, que debe tener las mismas dimensiones del recipiente.</w:t>
      </w:r>
    </w:p>
    <w:p w14:paraId="1BBDB46E" w14:textId="77777777" w:rsidR="00BE732D" w:rsidRPr="007902E3" w:rsidRDefault="00BE732D">
      <w:pPr>
        <w:pStyle w:val="Standard"/>
        <w:rPr>
          <w:rFonts w:ascii="Arial" w:hAnsi="Arial" w:cs="Arial"/>
        </w:rPr>
      </w:pPr>
    </w:p>
    <w:p w14:paraId="57BF9755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2.</w:t>
      </w:r>
      <w:proofErr w:type="gramStart"/>
      <w:r w:rsidRPr="007902E3">
        <w:rPr>
          <w:rFonts w:ascii="Arial" w:hAnsi="Arial" w:cs="Arial"/>
          <w:color w:val="000000"/>
          <w:lang w:val="es-MX"/>
        </w:rPr>
        <w:t>-¿</w:t>
      </w:r>
      <w:proofErr w:type="gramEnd"/>
      <w:r w:rsidRPr="007902E3">
        <w:rPr>
          <w:rFonts w:ascii="Arial" w:hAnsi="Arial" w:cs="Arial"/>
          <w:color w:val="000000"/>
          <w:lang w:val="es-MX"/>
        </w:rPr>
        <w:t xml:space="preserve">Es posible construir un </w:t>
      </w:r>
      <w:proofErr w:type="spellStart"/>
      <w:r w:rsidRPr="007902E3">
        <w:rPr>
          <w:rFonts w:ascii="Arial" w:hAnsi="Arial" w:cs="Arial"/>
          <w:color w:val="000000"/>
          <w:lang w:val="es-MX"/>
        </w:rPr>
        <w:t>cluster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con consolas de videojuegos?</w:t>
      </w:r>
    </w:p>
    <w:p w14:paraId="6C1D7AA2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ab/>
        <w:t xml:space="preserve">Si, porque puedan intercambiar </w:t>
      </w:r>
      <w:proofErr w:type="spellStart"/>
      <w:r w:rsidRPr="007902E3">
        <w:rPr>
          <w:rFonts w:ascii="Arial" w:hAnsi="Arial" w:cs="Arial"/>
          <w:color w:val="000000"/>
          <w:lang w:val="es-MX"/>
        </w:rPr>
        <w:t>inf</w:t>
      </w:r>
      <w:r w:rsidRPr="007902E3">
        <w:rPr>
          <w:rFonts w:ascii="Arial" w:hAnsi="Arial" w:cs="Arial"/>
          <w:color w:val="000000"/>
          <w:lang w:val="es-MX"/>
        </w:rPr>
        <w:t>ormación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mediante una red </w:t>
      </w:r>
      <w:proofErr w:type="gramStart"/>
      <w:r w:rsidRPr="007902E3">
        <w:rPr>
          <w:rFonts w:ascii="Arial" w:hAnsi="Arial" w:cs="Arial"/>
          <w:color w:val="000000"/>
          <w:lang w:val="es-MX"/>
        </w:rPr>
        <w:t>y  a</w:t>
      </w:r>
      <w:proofErr w:type="gramEnd"/>
      <w:r w:rsidRPr="007902E3">
        <w:rPr>
          <w:rFonts w:ascii="Arial" w:hAnsi="Arial" w:cs="Arial"/>
          <w:color w:val="000000"/>
          <w:lang w:val="es-MX"/>
        </w:rPr>
        <w:t xml:space="preserve"> su vez están </w:t>
      </w:r>
      <w:r w:rsidRPr="007902E3">
        <w:rPr>
          <w:rFonts w:ascii="Arial" w:hAnsi="Arial" w:cs="Arial"/>
          <w:color w:val="000000"/>
          <w:lang w:val="es-MX"/>
        </w:rPr>
        <w:tab/>
        <w:t xml:space="preserve">gobernadas por otro sistema denominado </w:t>
      </w:r>
      <w:proofErr w:type="spellStart"/>
      <w:r w:rsidRPr="007902E3">
        <w:rPr>
          <w:rFonts w:ascii="Arial" w:hAnsi="Arial" w:cs="Arial"/>
          <w:color w:val="000000"/>
          <w:lang w:val="es-MX"/>
        </w:rPr>
        <w:t>front-end</w:t>
      </w:r>
      <w:proofErr w:type="spellEnd"/>
      <w:r w:rsidRPr="007902E3">
        <w:rPr>
          <w:rFonts w:ascii="Arial" w:hAnsi="Arial" w:cs="Arial"/>
          <w:color w:val="000000"/>
          <w:lang w:val="es-MX"/>
        </w:rPr>
        <w:t>.</w:t>
      </w:r>
    </w:p>
    <w:p w14:paraId="41F68220" w14:textId="77777777" w:rsidR="00BE732D" w:rsidRPr="007902E3" w:rsidRDefault="00BE732D">
      <w:pPr>
        <w:pStyle w:val="Standard"/>
        <w:rPr>
          <w:rFonts w:ascii="Arial" w:hAnsi="Arial" w:cs="Arial"/>
        </w:rPr>
      </w:pPr>
    </w:p>
    <w:p w14:paraId="28EAE768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3.-Qué necesito para alimentar un calentador de una pecera de 600lt con energía solar?</w:t>
      </w:r>
    </w:p>
    <w:p w14:paraId="56BC5C31" w14:textId="77777777" w:rsidR="00BE732D" w:rsidRPr="007902E3" w:rsidRDefault="002F4820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Placa solar</w:t>
      </w:r>
    </w:p>
    <w:p w14:paraId="1329B4B9" w14:textId="77777777" w:rsidR="00BE732D" w:rsidRPr="007902E3" w:rsidRDefault="002F4820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Estructura de soporte para la placa</w:t>
      </w:r>
    </w:p>
    <w:p w14:paraId="4206C66B" w14:textId="77777777" w:rsidR="00BE732D" w:rsidRPr="007902E3" w:rsidRDefault="002F4820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Regulador de carga</w:t>
      </w:r>
    </w:p>
    <w:p w14:paraId="18F6CCF7" w14:textId="77777777" w:rsidR="00BE732D" w:rsidRPr="007902E3" w:rsidRDefault="002F4820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Bate</w:t>
      </w:r>
      <w:r w:rsidRPr="007902E3">
        <w:rPr>
          <w:rFonts w:ascii="Arial" w:hAnsi="Arial" w:cs="Arial"/>
          <w:color w:val="000000"/>
          <w:lang w:val="es-MX"/>
        </w:rPr>
        <w:t>ría</w:t>
      </w:r>
    </w:p>
    <w:p w14:paraId="4F21EE41" w14:textId="77777777" w:rsidR="00BE732D" w:rsidRPr="007902E3" w:rsidRDefault="002F4820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I</w:t>
      </w:r>
      <w:r w:rsidRPr="007902E3">
        <w:rPr>
          <w:rFonts w:ascii="Arial" w:hAnsi="Arial" w:cs="Arial"/>
          <w:color w:val="000000"/>
          <w:lang w:val="es-MX"/>
        </w:rPr>
        <w:t>nversor (para transformar la corriente continua en corriente alterna)</w:t>
      </w:r>
    </w:p>
    <w:p w14:paraId="63BE1B3D" w14:textId="77777777" w:rsidR="00BE732D" w:rsidRPr="007902E3" w:rsidRDefault="002F4820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Accesorios (cables, conectores, protecciones etc.)</w:t>
      </w:r>
    </w:p>
    <w:p w14:paraId="0F27D505" w14:textId="77777777" w:rsidR="00BE732D" w:rsidRPr="007902E3" w:rsidRDefault="00BE732D">
      <w:pPr>
        <w:pStyle w:val="Standard"/>
        <w:rPr>
          <w:rFonts w:ascii="Arial" w:hAnsi="Arial" w:cs="Arial"/>
        </w:rPr>
      </w:pPr>
    </w:p>
    <w:p w14:paraId="0623DCD6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4.-Quiénes participaron en el mejor partido de ajedrez?</w:t>
      </w:r>
    </w:p>
    <w:p w14:paraId="28DBC42D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ab/>
      </w:r>
      <w:proofErr w:type="spellStart"/>
      <w:r w:rsidRPr="007902E3">
        <w:rPr>
          <w:rFonts w:ascii="Arial" w:hAnsi="Arial" w:cs="Arial"/>
          <w:color w:val="000000"/>
          <w:lang w:val="es-MX"/>
        </w:rPr>
        <w:t>Kasparov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vs Topalov </w:t>
      </w:r>
      <w:proofErr w:type="spellStart"/>
      <w:r w:rsidRPr="007902E3">
        <w:rPr>
          <w:rFonts w:ascii="Arial" w:hAnsi="Arial" w:cs="Arial"/>
          <w:color w:val="000000"/>
          <w:lang w:val="es-MX"/>
        </w:rPr>
        <w:t>Wijk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</w:t>
      </w:r>
      <w:proofErr w:type="spellStart"/>
      <w:r w:rsidRPr="007902E3">
        <w:rPr>
          <w:rFonts w:ascii="Arial" w:hAnsi="Arial" w:cs="Arial"/>
          <w:color w:val="000000"/>
          <w:lang w:val="es-MX"/>
        </w:rPr>
        <w:t>aan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</w:t>
      </w:r>
      <w:proofErr w:type="spellStart"/>
      <w:r w:rsidRPr="007902E3">
        <w:rPr>
          <w:rFonts w:ascii="Arial" w:hAnsi="Arial" w:cs="Arial"/>
          <w:color w:val="000000"/>
          <w:lang w:val="es-MX"/>
        </w:rPr>
        <w:t>Zee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1999.</w:t>
      </w:r>
    </w:p>
    <w:p w14:paraId="1201C24D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ab/>
      </w:r>
      <w:r w:rsidRPr="007902E3">
        <w:rPr>
          <w:rStyle w:val="StrongEmphasis"/>
          <w:rFonts w:ascii="Arial" w:hAnsi="Arial" w:cs="Arial"/>
          <w:color w:val="000000"/>
          <w:lang w:val="es-MX"/>
        </w:rPr>
        <w:t xml:space="preserve">Garry </w:t>
      </w:r>
      <w:proofErr w:type="spellStart"/>
      <w:r w:rsidRPr="007902E3">
        <w:rPr>
          <w:rStyle w:val="StrongEmphasis"/>
          <w:rFonts w:ascii="Arial" w:hAnsi="Arial" w:cs="Arial"/>
          <w:color w:val="000000"/>
          <w:lang w:val="es-MX"/>
        </w:rPr>
        <w:t>Kasparov</w:t>
      </w:r>
      <w:proofErr w:type="spellEnd"/>
      <w:r w:rsidRPr="007902E3">
        <w:rPr>
          <w:rFonts w:ascii="Arial" w:hAnsi="Arial" w:cs="Arial"/>
          <w:b/>
          <w:color w:val="000000"/>
          <w:lang w:val="es-MX"/>
        </w:rPr>
        <w:t xml:space="preserve"> </w:t>
      </w:r>
      <w:r w:rsidRPr="007902E3">
        <w:rPr>
          <w:rFonts w:ascii="Arial" w:hAnsi="Arial" w:cs="Arial"/>
          <w:color w:val="000000"/>
          <w:lang w:val="es-MX"/>
        </w:rPr>
        <w:t xml:space="preserve">estaba en su mejor momento en 1999, ganando torneos por grandes márgenes y logrando el Elo más alto de la historia hasta ese momento (2851). </w:t>
      </w:r>
      <w:proofErr w:type="spellStart"/>
      <w:r w:rsidRPr="007902E3">
        <w:rPr>
          <w:rFonts w:ascii="Arial" w:hAnsi="Arial" w:cs="Arial"/>
          <w:color w:val="000000"/>
          <w:lang w:val="es-MX"/>
        </w:rPr>
        <w:t>Kasparov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tiene una larga lista de partidas brillantes a sus espaldas, pero esta partida es casi indiscutiblemente </w:t>
      </w:r>
      <w:r w:rsidRPr="007902E3">
        <w:rPr>
          <w:rFonts w:ascii="Arial" w:hAnsi="Arial" w:cs="Arial"/>
          <w:color w:val="000000"/>
          <w:lang w:val="es-MX"/>
        </w:rPr>
        <w:t>su obra maestra.</w:t>
      </w:r>
    </w:p>
    <w:p w14:paraId="6887B02E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ab/>
        <w:t xml:space="preserve">Descrita como una lucha feroz de forma brillante por ambos </w:t>
      </w:r>
      <w:proofErr w:type="gramStart"/>
      <w:r w:rsidRPr="007902E3">
        <w:rPr>
          <w:rFonts w:ascii="Arial" w:hAnsi="Arial" w:cs="Arial"/>
          <w:color w:val="000000"/>
          <w:lang w:val="es-MX"/>
        </w:rPr>
        <w:t>ajedrecistas .</w:t>
      </w:r>
      <w:proofErr w:type="gramEnd"/>
    </w:p>
    <w:p w14:paraId="387EB4FF" w14:textId="77777777" w:rsidR="00BE732D" w:rsidRPr="007902E3" w:rsidRDefault="00BE732D">
      <w:pPr>
        <w:pStyle w:val="Standard"/>
        <w:rPr>
          <w:rFonts w:ascii="Arial" w:hAnsi="Arial" w:cs="Arial"/>
        </w:rPr>
      </w:pPr>
    </w:p>
    <w:p w14:paraId="6FF25DC5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5.</w:t>
      </w:r>
      <w:proofErr w:type="gramStart"/>
      <w:r w:rsidRPr="007902E3">
        <w:rPr>
          <w:rFonts w:ascii="Arial" w:hAnsi="Arial" w:cs="Arial"/>
          <w:color w:val="000000"/>
          <w:lang w:val="es-MX"/>
        </w:rPr>
        <w:t>-¿</w:t>
      </w:r>
      <w:proofErr w:type="gramEnd"/>
      <w:r w:rsidRPr="007902E3">
        <w:rPr>
          <w:rFonts w:ascii="Arial" w:hAnsi="Arial" w:cs="Arial"/>
          <w:color w:val="000000"/>
          <w:lang w:val="es-MX"/>
        </w:rPr>
        <w:t>Cuál es el principio de operación de un circuito integrado?</w:t>
      </w:r>
    </w:p>
    <w:p w14:paraId="4004452E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ab/>
      </w:r>
      <w:r w:rsidRPr="007902E3">
        <w:rPr>
          <w:rFonts w:ascii="Arial" w:hAnsi="Arial" w:cs="Arial"/>
          <w:color w:val="000000"/>
          <w:lang w:val="es-MX"/>
        </w:rPr>
        <w:t>Operaciones Aritméticas, funciones lógicas, amplificación, codificación, decodificación, controlad</w:t>
      </w:r>
      <w:r w:rsidRPr="007902E3">
        <w:rPr>
          <w:rFonts w:ascii="Arial" w:hAnsi="Arial" w:cs="Arial"/>
          <w:color w:val="000000"/>
          <w:lang w:val="es-MX"/>
        </w:rPr>
        <w:t>ores, etc.</w:t>
      </w:r>
    </w:p>
    <w:p w14:paraId="7EDEBDDD" w14:textId="77777777" w:rsidR="00BE732D" w:rsidRPr="007902E3" w:rsidRDefault="002F4820">
      <w:pPr>
        <w:pStyle w:val="Textbody"/>
        <w:jc w:val="both"/>
        <w:rPr>
          <w:rFonts w:ascii="Arial" w:hAnsi="Arial" w:cs="Arial"/>
          <w:color w:val="000000"/>
          <w:lang w:val="es-MX"/>
        </w:rPr>
      </w:pPr>
      <w:r w:rsidRPr="007902E3">
        <w:rPr>
          <w:rFonts w:ascii="Arial" w:hAnsi="Arial" w:cs="Arial"/>
          <w:color w:val="000000"/>
          <w:lang w:val="es-MX"/>
        </w:rPr>
        <w:tab/>
      </w:r>
      <w:r w:rsidRPr="007902E3">
        <w:rPr>
          <w:rFonts w:ascii="Arial" w:hAnsi="Arial" w:cs="Arial"/>
          <w:color w:val="000000"/>
          <w:lang w:val="es-MX"/>
        </w:rPr>
        <w:t xml:space="preserve">Estos Circuitos Integrados por lo general se combinan para formar sistemas mucho </w:t>
      </w:r>
      <w:proofErr w:type="spellStart"/>
      <w:r w:rsidRPr="007902E3">
        <w:rPr>
          <w:rFonts w:ascii="Arial" w:hAnsi="Arial" w:cs="Arial"/>
          <w:color w:val="000000"/>
          <w:lang w:val="es-MX"/>
        </w:rPr>
        <w:t>mas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complejos que pueden ser desde una calculadora, un reloj digital, un videojuego, hasta una computadora, </w:t>
      </w:r>
      <w:proofErr w:type="spellStart"/>
      <w:r w:rsidRPr="007902E3">
        <w:rPr>
          <w:rFonts w:ascii="Arial" w:hAnsi="Arial" w:cs="Arial"/>
          <w:color w:val="000000"/>
          <w:lang w:val="es-MX"/>
        </w:rPr>
        <w:t>etc</w:t>
      </w:r>
      <w:proofErr w:type="spellEnd"/>
    </w:p>
    <w:p w14:paraId="4226C46A" w14:textId="77777777" w:rsidR="00BE732D" w:rsidRPr="007902E3" w:rsidRDefault="00BE732D">
      <w:pPr>
        <w:pStyle w:val="Standard"/>
        <w:rPr>
          <w:rFonts w:ascii="Arial" w:hAnsi="Arial" w:cs="Arial"/>
        </w:rPr>
      </w:pPr>
    </w:p>
    <w:p w14:paraId="6449FD88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>6.</w:t>
      </w:r>
      <w:proofErr w:type="gramStart"/>
      <w:r w:rsidRPr="007902E3">
        <w:rPr>
          <w:rFonts w:ascii="Arial" w:hAnsi="Arial" w:cs="Arial"/>
          <w:color w:val="000000"/>
          <w:lang w:val="es-MX"/>
        </w:rPr>
        <w:t>-¿</w:t>
      </w:r>
      <w:proofErr w:type="gramEnd"/>
      <w:r w:rsidRPr="007902E3">
        <w:rPr>
          <w:rFonts w:ascii="Arial" w:hAnsi="Arial" w:cs="Arial"/>
          <w:color w:val="000000"/>
          <w:lang w:val="es-MX"/>
        </w:rPr>
        <w:t xml:space="preserve">Qué es el catabolismo y como se </w:t>
      </w:r>
      <w:r w:rsidRPr="007902E3">
        <w:rPr>
          <w:rFonts w:ascii="Arial" w:hAnsi="Arial" w:cs="Arial"/>
          <w:color w:val="000000"/>
          <w:lang w:val="es-MX"/>
        </w:rPr>
        <w:t>contrarresta?</w:t>
      </w:r>
    </w:p>
    <w:p w14:paraId="0590413F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ab/>
      </w:r>
      <w:r w:rsidRPr="007902E3">
        <w:rPr>
          <w:rFonts w:ascii="Arial" w:hAnsi="Arial" w:cs="Arial"/>
          <w:color w:val="000000"/>
          <w:lang w:val="es-MX"/>
        </w:rPr>
        <w:t xml:space="preserve">El catabolismo es cuando el propio organismo, al no recibir alimento, acaba por nutrirse de sus propios tejidos </w:t>
      </w:r>
      <w:r w:rsidRPr="007902E3">
        <w:rPr>
          <w:rStyle w:val="StrongEmphasis"/>
          <w:rFonts w:ascii="Arial" w:hAnsi="Arial" w:cs="Arial"/>
          <w:b w:val="0"/>
          <w:bCs w:val="0"/>
          <w:color w:val="000000"/>
          <w:lang w:val="es-MX"/>
        </w:rPr>
        <w:t xml:space="preserve">consumiendo de esta manera el músculo </w:t>
      </w:r>
      <w:r w:rsidRPr="007902E3">
        <w:rPr>
          <w:rFonts w:ascii="Arial" w:hAnsi="Arial" w:cs="Arial"/>
          <w:color w:val="000000"/>
          <w:lang w:val="es-MX"/>
        </w:rPr>
        <w:t>y acabando poco a poco con nuestra masa muscular.</w:t>
      </w:r>
    </w:p>
    <w:p w14:paraId="0A23C483" w14:textId="77777777" w:rsidR="00BE732D" w:rsidRPr="007902E3" w:rsidRDefault="002F4820">
      <w:pPr>
        <w:pStyle w:val="Standard"/>
        <w:rPr>
          <w:rFonts w:ascii="Arial" w:hAnsi="Arial" w:cs="Arial"/>
        </w:rPr>
      </w:pPr>
      <w:r w:rsidRPr="007902E3">
        <w:rPr>
          <w:rFonts w:ascii="Arial" w:hAnsi="Arial" w:cs="Arial"/>
          <w:color w:val="000000"/>
          <w:lang w:val="es-MX"/>
        </w:rPr>
        <w:tab/>
        <w:t>Para evitar el catabolismo lo importante</w:t>
      </w:r>
      <w:r w:rsidRPr="007902E3">
        <w:rPr>
          <w:rFonts w:ascii="Arial" w:hAnsi="Arial" w:cs="Arial"/>
          <w:color w:val="000000"/>
          <w:lang w:val="es-MX"/>
        </w:rPr>
        <w:t xml:space="preserve"> es </w:t>
      </w:r>
      <w:r w:rsidRPr="007902E3">
        <w:rPr>
          <w:rStyle w:val="StrongEmphasis"/>
          <w:rFonts w:ascii="Arial" w:hAnsi="Arial" w:cs="Arial"/>
          <w:b w:val="0"/>
          <w:bCs w:val="0"/>
          <w:color w:val="000000"/>
          <w:lang w:val="es-MX"/>
        </w:rPr>
        <w:t xml:space="preserve">dotar al organismo de las proteínas necesarias </w:t>
      </w:r>
      <w:r w:rsidRPr="007902E3">
        <w:rPr>
          <w:rFonts w:ascii="Arial" w:hAnsi="Arial" w:cs="Arial"/>
          <w:color w:val="000000"/>
          <w:lang w:val="es-MX"/>
        </w:rPr>
        <w:t xml:space="preserve">para que el músculo esté bien alimentado. Normalmente nuestro organismo </w:t>
      </w:r>
      <w:r w:rsidRPr="007902E3">
        <w:rPr>
          <w:rStyle w:val="StrongEmphasis"/>
          <w:rFonts w:ascii="Arial" w:hAnsi="Arial" w:cs="Arial"/>
          <w:b w:val="0"/>
          <w:bCs w:val="0"/>
          <w:color w:val="000000"/>
          <w:lang w:val="es-MX"/>
        </w:rPr>
        <w:t xml:space="preserve">necesita </w:t>
      </w:r>
      <w:proofErr w:type="spellStart"/>
      <w:r w:rsidRPr="007902E3">
        <w:rPr>
          <w:rStyle w:val="StrongEmphasis"/>
          <w:rFonts w:ascii="Arial" w:hAnsi="Arial" w:cs="Arial"/>
          <w:b w:val="0"/>
          <w:bCs w:val="0"/>
          <w:color w:val="000000"/>
          <w:lang w:val="es-MX"/>
        </w:rPr>
        <w:t>entorno</w:t>
      </w:r>
      <w:proofErr w:type="spellEnd"/>
      <w:r w:rsidRPr="007902E3">
        <w:rPr>
          <w:rStyle w:val="StrongEmphasis"/>
          <w:rFonts w:ascii="Arial" w:hAnsi="Arial" w:cs="Arial"/>
          <w:b w:val="0"/>
          <w:bCs w:val="0"/>
          <w:color w:val="000000"/>
          <w:lang w:val="es-MX"/>
        </w:rPr>
        <w:t xml:space="preserve"> a 2 gramos de proteínas por </w:t>
      </w:r>
      <w:proofErr w:type="gramStart"/>
      <w:r w:rsidRPr="007902E3">
        <w:rPr>
          <w:rStyle w:val="StrongEmphasis"/>
          <w:rFonts w:ascii="Arial" w:hAnsi="Arial" w:cs="Arial"/>
          <w:b w:val="0"/>
          <w:bCs w:val="0"/>
          <w:color w:val="000000"/>
          <w:lang w:val="es-MX"/>
        </w:rPr>
        <w:t>kilo de peso</w:t>
      </w:r>
      <w:proofErr w:type="gramEnd"/>
      <w:r w:rsidRPr="007902E3">
        <w:rPr>
          <w:rFonts w:ascii="Arial" w:hAnsi="Arial" w:cs="Arial"/>
          <w:color w:val="000000"/>
          <w:lang w:val="es-MX"/>
        </w:rPr>
        <w:t>. Aunque esta cantidad aumenta en el caso de la gente que quiere aumentar co</w:t>
      </w:r>
      <w:r w:rsidRPr="007902E3">
        <w:rPr>
          <w:rFonts w:ascii="Arial" w:hAnsi="Arial" w:cs="Arial"/>
          <w:color w:val="000000"/>
          <w:lang w:val="es-MX"/>
        </w:rPr>
        <w:t xml:space="preserve">nsiderablemente su masa muscular, que deberán ingerir </w:t>
      </w:r>
      <w:proofErr w:type="spellStart"/>
      <w:r w:rsidRPr="007902E3">
        <w:rPr>
          <w:rFonts w:ascii="Arial" w:hAnsi="Arial" w:cs="Arial"/>
          <w:color w:val="000000"/>
          <w:lang w:val="es-MX"/>
        </w:rPr>
        <w:t>entorno</w:t>
      </w:r>
      <w:proofErr w:type="spellEnd"/>
      <w:r w:rsidRPr="007902E3">
        <w:rPr>
          <w:rFonts w:ascii="Arial" w:hAnsi="Arial" w:cs="Arial"/>
          <w:color w:val="000000"/>
          <w:lang w:val="es-MX"/>
        </w:rPr>
        <w:t xml:space="preserve"> a 4 gramos por </w:t>
      </w:r>
      <w:proofErr w:type="gramStart"/>
      <w:r w:rsidRPr="007902E3">
        <w:rPr>
          <w:rFonts w:ascii="Arial" w:hAnsi="Arial" w:cs="Arial"/>
          <w:color w:val="000000"/>
          <w:lang w:val="es-MX"/>
        </w:rPr>
        <w:t>kilo de peso</w:t>
      </w:r>
      <w:proofErr w:type="gramEnd"/>
      <w:r w:rsidRPr="007902E3">
        <w:rPr>
          <w:rFonts w:ascii="Arial" w:hAnsi="Arial" w:cs="Arial"/>
          <w:color w:val="000000"/>
          <w:lang w:val="es-MX"/>
        </w:rPr>
        <w:t>.</w:t>
      </w:r>
    </w:p>
    <w:p w14:paraId="19369907" w14:textId="77777777" w:rsidR="00BE732D" w:rsidRDefault="002F4820">
      <w:pPr>
        <w:pStyle w:val="Standard"/>
      </w:pPr>
      <w:r>
        <w:rPr>
          <w:rFonts w:ascii="Arial" w:hAnsi="Arial"/>
          <w:color w:val="000000"/>
          <w:lang w:val="es-MX"/>
        </w:rPr>
        <w:tab/>
      </w:r>
    </w:p>
    <w:p w14:paraId="5E99674D" w14:textId="77777777" w:rsidR="00BE732D" w:rsidRDefault="00BE732D">
      <w:pPr>
        <w:pStyle w:val="Standard"/>
      </w:pPr>
    </w:p>
    <w:p w14:paraId="3E1CD2EF" w14:textId="77777777" w:rsidR="00BE732D" w:rsidRDefault="00BE732D">
      <w:pPr>
        <w:pStyle w:val="Standard"/>
      </w:pPr>
    </w:p>
    <w:p w14:paraId="72D4EC1E" w14:textId="77777777" w:rsidR="00BE732D" w:rsidRDefault="00BE732D">
      <w:pPr>
        <w:pStyle w:val="Standard"/>
      </w:pPr>
      <w:bookmarkStart w:id="0" w:name="_GoBack"/>
      <w:bookmarkEnd w:id="0"/>
    </w:p>
    <w:p w14:paraId="6D733E2C" w14:textId="77777777" w:rsidR="00BE732D" w:rsidRDefault="00BE732D">
      <w:pPr>
        <w:pStyle w:val="Standard"/>
      </w:pPr>
    </w:p>
    <w:p w14:paraId="792500D0" w14:textId="77777777" w:rsidR="00BE732D" w:rsidRDefault="00BE732D">
      <w:pPr>
        <w:pStyle w:val="Standard"/>
      </w:pPr>
    </w:p>
    <w:p w14:paraId="1B9D1BE2" w14:textId="77777777" w:rsidR="00BE732D" w:rsidRDefault="002F4820">
      <w:pPr>
        <w:pStyle w:val="Standard"/>
      </w:pPr>
      <w:r>
        <w:rPr>
          <w:rFonts w:ascii="Arial" w:hAnsi="Arial"/>
          <w:color w:val="000000"/>
          <w:lang w:val="es-MX"/>
        </w:rPr>
        <w:t>Referencias</w:t>
      </w:r>
    </w:p>
    <w:p w14:paraId="75436B5D" w14:textId="77777777" w:rsidR="00BE732D" w:rsidRDefault="00BE732D">
      <w:pPr>
        <w:pStyle w:val="Standard"/>
      </w:pPr>
    </w:p>
    <w:p w14:paraId="367ACCD1" w14:textId="77777777" w:rsidR="00BE732D" w:rsidRDefault="00BE732D">
      <w:pPr>
        <w:pStyle w:val="Standard"/>
      </w:pPr>
    </w:p>
    <w:p w14:paraId="2010357C" w14:textId="77777777" w:rsidR="00BE732D" w:rsidRDefault="002F4820">
      <w:pPr>
        <w:pStyle w:val="Standard"/>
      </w:pPr>
      <w:hyperlink r:id="rId8" w:history="1">
        <w:r>
          <w:rPr>
            <w:rFonts w:ascii="Arial" w:hAnsi="Arial"/>
            <w:color w:val="000000"/>
            <w:lang w:val="es-MX"/>
          </w:rPr>
          <w:t>https://agriculturers.com/pasos-sencillos</w:t>
        </w:r>
        <w:r>
          <w:rPr>
            <w:rFonts w:ascii="Arial" w:hAnsi="Arial"/>
            <w:color w:val="000000"/>
            <w:lang w:val="es-MX"/>
          </w:rPr>
          <w:t>-para-iniciar-tu-propio-cultivo-hidroponico/</w:t>
        </w:r>
      </w:hyperlink>
    </w:p>
    <w:p w14:paraId="28E09B6F" w14:textId="77777777" w:rsidR="00BE732D" w:rsidRDefault="002F4820">
      <w:pPr>
        <w:pStyle w:val="Standard"/>
      </w:pPr>
      <w:hyperlink r:id="rId9" w:history="1">
        <w:r>
          <w:rPr>
            <w:rFonts w:ascii="Arial" w:hAnsi="Arial"/>
            <w:color w:val="000000"/>
            <w:lang w:val="es-MX"/>
          </w:rPr>
          <w:t>https://eprints.ucm.es/12742/1/memoriaProyecto01.pdf</w:t>
        </w:r>
      </w:hyperlink>
    </w:p>
    <w:p w14:paraId="4BB7AC71" w14:textId="77777777" w:rsidR="00BE732D" w:rsidRDefault="002F4820">
      <w:pPr>
        <w:pStyle w:val="Standard"/>
      </w:pPr>
      <w:r>
        <w:rPr>
          <w:rFonts w:ascii="Arial" w:hAnsi="Arial"/>
          <w:color w:val="000000"/>
          <w:lang w:val="es-MX"/>
        </w:rPr>
        <w:t>https://www.solarweb.net/forosolar/fotovoltaica-sistemas-aislados-la-red/23761-pequena-p</w:t>
      </w:r>
      <w:r>
        <w:rPr>
          <w:rFonts w:ascii="Arial" w:hAnsi="Arial"/>
          <w:color w:val="000000"/>
          <w:lang w:val="es-MX"/>
        </w:rPr>
        <w:t>laca-solar.html</w:t>
      </w:r>
    </w:p>
    <w:p w14:paraId="605F50F4" w14:textId="77777777" w:rsidR="00BE732D" w:rsidRDefault="002F4820">
      <w:pPr>
        <w:pStyle w:val="Standard"/>
      </w:pPr>
      <w:hyperlink r:id="rId10" w:history="1">
        <w:r>
          <w:rPr>
            <w:rFonts w:ascii="Arial" w:hAnsi="Arial"/>
            <w:color w:val="000000"/>
            <w:lang w:val="es-MX"/>
          </w:rPr>
          <w:t>https://www.chess.com/es/article/view/las-mejores-partidas-de-ajedrez-de-todos-los-tiempos#Kasparov_Topalov</w:t>
        </w:r>
      </w:hyperlink>
    </w:p>
    <w:p w14:paraId="43B17BAE" w14:textId="77777777" w:rsidR="00BE732D" w:rsidRDefault="002F4820">
      <w:pPr>
        <w:pStyle w:val="Standard"/>
      </w:pPr>
      <w:hyperlink r:id="rId11" w:history="1">
        <w:r>
          <w:rPr>
            <w:rFonts w:ascii="Arial" w:hAnsi="Arial"/>
            <w:color w:val="000000"/>
            <w:lang w:val="es-MX"/>
          </w:rPr>
          <w:t>https://www.chess.com/es/article/view/las-mejores-partidas-de-ajedrez-de-todos-los-tiempos</w:t>
        </w:r>
      </w:hyperlink>
    </w:p>
    <w:p w14:paraId="0AE2904A" w14:textId="77777777" w:rsidR="00BE732D" w:rsidRDefault="002F4820">
      <w:pPr>
        <w:pStyle w:val="Standard"/>
      </w:pPr>
      <w:hyperlink r:id="rId12" w:history="1">
        <w:r>
          <w:rPr>
            <w:rFonts w:ascii="Arial" w:hAnsi="Arial"/>
            <w:color w:val="000000"/>
            <w:lang w:val="es-MX"/>
          </w:rPr>
          <w:t>https://html.rincondelvago.com/circuitos-integrados_2.html</w:t>
        </w:r>
      </w:hyperlink>
    </w:p>
    <w:p w14:paraId="30C624B3" w14:textId="77777777" w:rsidR="00BE732D" w:rsidRDefault="002F4820">
      <w:pPr>
        <w:pStyle w:val="Standard"/>
      </w:pPr>
      <w:r>
        <w:rPr>
          <w:rFonts w:ascii="Arial" w:hAnsi="Arial"/>
          <w:color w:val="000000"/>
          <w:lang w:val="es-MX"/>
        </w:rPr>
        <w:t>https://www.vitonica.com/dietas/catabolismo-que-es-y-como-solucionarlo</w:t>
      </w:r>
    </w:p>
    <w:sectPr w:rsidR="00BE732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BA62" w14:textId="77777777" w:rsidR="002F4820" w:rsidRDefault="002F4820">
      <w:r>
        <w:separator/>
      </w:r>
    </w:p>
  </w:endnote>
  <w:endnote w:type="continuationSeparator" w:id="0">
    <w:p w14:paraId="7BFF8487" w14:textId="77777777" w:rsidR="002F4820" w:rsidRDefault="002F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273A0" w14:textId="77777777" w:rsidR="002F4820" w:rsidRDefault="002F4820">
      <w:r>
        <w:rPr>
          <w:color w:val="000000"/>
        </w:rPr>
        <w:separator/>
      </w:r>
    </w:p>
  </w:footnote>
  <w:footnote w:type="continuationSeparator" w:id="0">
    <w:p w14:paraId="3B619BD6" w14:textId="77777777" w:rsidR="002F4820" w:rsidRDefault="002F4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57C3"/>
    <w:multiLevelType w:val="multilevel"/>
    <w:tmpl w:val="5108F4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75F549A"/>
    <w:multiLevelType w:val="multilevel"/>
    <w:tmpl w:val="DCBEE3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E732D"/>
    <w:rsid w:val="002F4820"/>
    <w:rsid w:val="007902E3"/>
    <w:rsid w:val="00B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07CC"/>
  <w15:docId w15:val="{650757C0-3212-4192-B089-8B66A1C5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 w:after="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iculturers.com/pasos-sencillos-para-iniciar-tu-propio-cultivo-hidroponi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tml.rincondelvago.com/circuitos-integrados_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hess.com/es/article/view/las-mejores-partidas-de-ajedrez-de-todos-los-tiempo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hess.com/es/article/view/las-mejores-partidas-de-ajedrez-de-todos-los-tiempos#Kasparov_Topal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rints.ucm.es/12742/1/memoriaProyecto01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caratula.odt/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Atzel Santiago</cp:lastModifiedBy>
  <cp:revision>2</cp:revision>
  <dcterms:created xsi:type="dcterms:W3CDTF">2019-08-21T04:09:00Z</dcterms:created>
  <dcterms:modified xsi:type="dcterms:W3CDTF">2019-08-21T04:09:00Z</dcterms:modified>
</cp:coreProperties>
</file>